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DC5" w:rsidRDefault="00721EE0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D7E5691" wp14:editId="72CBFCC6">
                <wp:simplePos x="0" y="0"/>
                <wp:positionH relativeFrom="column">
                  <wp:posOffset>7855723</wp:posOffset>
                </wp:positionH>
                <wp:positionV relativeFrom="paragraph">
                  <wp:posOffset>221</wp:posOffset>
                </wp:positionV>
                <wp:extent cx="834390" cy="786765"/>
                <wp:effectExtent l="0" t="0" r="22860" b="1333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" cy="786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60D" w:rsidRPr="00721EE0" w:rsidRDefault="00CE460D" w:rsidP="00721EE0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21EE0">
                              <w:rPr>
                                <w:sz w:val="24"/>
                                <w:szCs w:val="24"/>
                                <w:u w:val="single"/>
                              </w:rPr>
                              <w:t>Key</w:t>
                            </w:r>
                          </w:p>
                          <w:p w:rsidR="00CE460D" w:rsidRDefault="00CE460D" w:rsidP="00721EE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*=primary</w:t>
                            </w:r>
                          </w:p>
                          <w:p w:rsidR="00CE460D" w:rsidRDefault="00CE460D" w:rsidP="00721EE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Bold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= foreign</w:t>
                            </w:r>
                          </w:p>
                          <w:p w:rsidR="00CE460D" w:rsidRPr="00721EE0" w:rsidRDefault="00CE460D" w:rsidP="00721EE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E56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8.55pt;margin-top:0;width:65.7pt;height:61.9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">
                <v:textbox>
                  <w:txbxContent>
                    <w:p w:rsidR="00CE460D" w:rsidRPr="00721EE0" w:rsidRDefault="00CE460D" w:rsidP="00721EE0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721EE0">
                        <w:rPr>
                          <w:sz w:val="24"/>
                          <w:szCs w:val="24"/>
                          <w:u w:val="single"/>
                        </w:rPr>
                        <w:t>Key</w:t>
                      </w:r>
                    </w:p>
                    <w:p w:rsidR="00CE460D" w:rsidRDefault="00CE460D" w:rsidP="00721EE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*=primary</w:t>
                      </w:r>
                    </w:p>
                    <w:p w:rsidR="00CE460D" w:rsidRDefault="00CE460D" w:rsidP="00721EE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Bold </w:t>
                      </w:r>
                      <w:r>
                        <w:rPr>
                          <w:sz w:val="16"/>
                          <w:szCs w:val="16"/>
                        </w:rPr>
                        <w:t>= foreign</w:t>
                      </w:r>
                    </w:p>
                    <w:p w:rsidR="00CE460D" w:rsidRPr="00721EE0" w:rsidRDefault="00CE460D" w:rsidP="00721EE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2571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9804D1" wp14:editId="36FDC3CE">
                <wp:simplePos x="0" y="0"/>
                <wp:positionH relativeFrom="column">
                  <wp:posOffset>1089329</wp:posOffset>
                </wp:positionH>
                <wp:positionV relativeFrom="paragraph">
                  <wp:posOffset>2862470</wp:posOffset>
                </wp:positionV>
                <wp:extent cx="2226365" cy="2059387"/>
                <wp:effectExtent l="0" t="0" r="21590" b="3619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6365" cy="205938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D0EC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" o:spid="_x0000_s1026" type="#_x0000_t34" style="position:absolute;margin-left:85.75pt;margin-top:225.4pt;width:175.3pt;height:162.1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" strokecolor="#5b9bd5 [3204]" strokeweight=".5pt"/>
            </w:pict>
          </mc:Fallback>
        </mc:AlternateContent>
      </w:r>
      <w:r w:rsidR="0042571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9804D1" wp14:editId="36FDC3CE">
                <wp:simplePos x="0" y="0"/>
                <wp:positionH relativeFrom="column">
                  <wp:posOffset>4230093</wp:posOffset>
                </wp:positionH>
                <wp:positionV relativeFrom="paragraph">
                  <wp:posOffset>2973788</wp:posOffset>
                </wp:positionV>
                <wp:extent cx="2012011" cy="1916264"/>
                <wp:effectExtent l="0" t="0" r="26670" b="2730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2011" cy="1916264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D54EE" id="Elbow Connector 21" o:spid="_x0000_s1026" type="#_x0000_t34" style="position:absolute;margin-left:333.1pt;margin-top:234.15pt;width:158.45pt;height:150.9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" strokecolor="#5b9bd5 [3204]" strokeweight=".5pt"/>
            </w:pict>
          </mc:Fallback>
        </mc:AlternateContent>
      </w:r>
      <w:r w:rsidR="0042571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9804D1" wp14:editId="36FDC3CE">
                <wp:simplePos x="0" y="0"/>
                <wp:positionH relativeFrom="column">
                  <wp:posOffset>4221838</wp:posOffset>
                </wp:positionH>
                <wp:positionV relativeFrom="paragraph">
                  <wp:posOffset>620202</wp:posOffset>
                </wp:positionV>
                <wp:extent cx="1987743" cy="1693241"/>
                <wp:effectExtent l="0" t="0" r="12700" b="2159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743" cy="169324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A33AE" id="Elbow Connector 20" o:spid="_x0000_s1026" type="#_x0000_t34" style="position:absolute;margin-left:332.45pt;margin-top:48.85pt;width:156.5pt;height:133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" strokecolor="#5b9bd5 [3204]" strokeweight=".5pt"/>
            </w:pict>
          </mc:Fallback>
        </mc:AlternateContent>
      </w:r>
      <w:r w:rsidR="0042571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1088749</wp:posOffset>
                </wp:positionH>
                <wp:positionV relativeFrom="paragraph">
                  <wp:posOffset>659958</wp:posOffset>
                </wp:positionV>
                <wp:extent cx="2187188" cy="1598212"/>
                <wp:effectExtent l="0" t="0" r="22860" b="2159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7188" cy="159821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E06D3" id="Elbow Connector 19" o:spid="_x0000_s1026" type="#_x0000_t34" style="position:absolute;margin-left:85.75pt;margin-top:51.95pt;width:172.2pt;height:125.8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" strokecolor="#5b9bd5 [3204]" strokeweight=".5pt"/>
            </w:pict>
          </mc:Fallback>
        </mc:AlternateContent>
      </w:r>
      <w:r w:rsidR="0042571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BA2CE84" wp14:editId="2FD9A952">
                <wp:simplePos x="0" y="0"/>
                <wp:positionH relativeFrom="column">
                  <wp:posOffset>3312823</wp:posOffset>
                </wp:positionH>
                <wp:positionV relativeFrom="paragraph">
                  <wp:posOffset>4188433</wp:posOffset>
                </wp:positionV>
                <wp:extent cx="906145" cy="1510665"/>
                <wp:effectExtent l="0" t="0" r="27305" b="1333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151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60D" w:rsidRPr="006E7EC5" w:rsidRDefault="00CE460D" w:rsidP="006E7EC5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tags</w:t>
                            </w:r>
                          </w:p>
                          <w:p w:rsidR="00CE460D" w:rsidRPr="006E7EC5" w:rsidRDefault="00CE460D" w:rsidP="006E7EC5">
                            <w:pPr>
                              <w:rPr>
                                <w:b/>
                              </w:rPr>
                            </w:pPr>
                            <w:r w:rsidRPr="006E7EC5">
                              <w:rPr>
                                <w:b/>
                              </w:rPr>
                              <w:t>userID</w:t>
                            </w:r>
                          </w:p>
                          <w:p w:rsidR="00CE460D" w:rsidRPr="006E7EC5" w:rsidRDefault="00CE460D" w:rsidP="006E7EC5">
                            <w:pPr>
                              <w:rPr>
                                <w:b/>
                              </w:rPr>
                            </w:pPr>
                            <w:r w:rsidRPr="006E7EC5">
                              <w:rPr>
                                <w:b/>
                              </w:rPr>
                              <w:t>movieID</w:t>
                            </w:r>
                          </w:p>
                          <w:p w:rsidR="00CE460D" w:rsidRDefault="00CE460D" w:rsidP="006E7EC5">
                            <w:r>
                              <w:t>tag</w:t>
                            </w:r>
                          </w:p>
                          <w:p w:rsidR="00CE460D" w:rsidRPr="006E7EC5" w:rsidRDefault="00CE460D" w:rsidP="006E7EC5">
                            <w:r>
                              <w:t>timestamp*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2CE84" id="_x0000_s1027" type="#_x0000_t202" style="position:absolute;margin-left:260.85pt;margin-top:329.8pt;width:71.35pt;height:118.9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">
                <v:textbox>
                  <w:txbxContent>
                    <w:p w:rsidR="00CE460D" w:rsidRPr="006E7EC5" w:rsidRDefault="00CE460D" w:rsidP="006E7EC5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tags</w:t>
                      </w:r>
                    </w:p>
                    <w:p w:rsidR="00CE460D" w:rsidRPr="006E7EC5" w:rsidRDefault="00CE460D" w:rsidP="006E7EC5">
                      <w:pPr>
                        <w:rPr>
                          <w:b/>
                        </w:rPr>
                      </w:pPr>
                      <w:r w:rsidRPr="006E7EC5">
                        <w:rPr>
                          <w:b/>
                        </w:rPr>
                        <w:t>userID</w:t>
                      </w:r>
                    </w:p>
                    <w:p w:rsidR="00CE460D" w:rsidRPr="006E7EC5" w:rsidRDefault="00CE460D" w:rsidP="006E7EC5">
                      <w:pPr>
                        <w:rPr>
                          <w:b/>
                        </w:rPr>
                      </w:pPr>
                      <w:r w:rsidRPr="006E7EC5">
                        <w:rPr>
                          <w:b/>
                        </w:rPr>
                        <w:t>movieID</w:t>
                      </w:r>
                    </w:p>
                    <w:p w:rsidR="00CE460D" w:rsidRDefault="00CE460D" w:rsidP="006E7EC5">
                      <w:r>
                        <w:t>tag</w:t>
                      </w:r>
                    </w:p>
                    <w:p w:rsidR="00CE460D" w:rsidRPr="006E7EC5" w:rsidRDefault="00CE460D" w:rsidP="006E7EC5">
                      <w:r>
                        <w:t>timestamp*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571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1113183</wp:posOffset>
                </wp:positionH>
                <wp:positionV relativeFrom="paragraph">
                  <wp:posOffset>2520563</wp:posOffset>
                </wp:positionV>
                <wp:extent cx="2122998" cy="15903"/>
                <wp:effectExtent l="0" t="0" r="29845" b="222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2998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6EEB2" id="Straight Connector 1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65pt,198.45pt" to="254.8pt,1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42571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BA2CE84" wp14:editId="2FD9A952">
                <wp:simplePos x="0" y="0"/>
                <wp:positionH relativeFrom="column">
                  <wp:posOffset>3259427</wp:posOffset>
                </wp:positionH>
                <wp:positionV relativeFrom="paragraph">
                  <wp:posOffset>2040173</wp:posOffset>
                </wp:positionV>
                <wp:extent cx="1049020" cy="1637665"/>
                <wp:effectExtent l="0" t="0" r="17780" b="1968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020" cy="163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60D" w:rsidRDefault="00CE460D" w:rsidP="006E7EC5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ratings</w:t>
                            </w:r>
                          </w:p>
                          <w:p w:rsidR="00CE460D" w:rsidRDefault="00CE460D" w:rsidP="006E7E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E7EC5">
                              <w:rPr>
                                <w:b/>
                                <w:sz w:val="24"/>
                                <w:szCs w:val="24"/>
                              </w:rPr>
                              <w:t>userID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  <w:p w:rsidR="00CE460D" w:rsidRDefault="00CE460D" w:rsidP="006E7E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E7EC5">
                              <w:rPr>
                                <w:b/>
                                <w:sz w:val="24"/>
                                <w:szCs w:val="24"/>
                              </w:rPr>
                              <w:t>movieID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  <w:p w:rsidR="00CE460D" w:rsidRDefault="00CE460D" w:rsidP="006E7E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rating</w:t>
                            </w:r>
                          </w:p>
                          <w:p w:rsidR="00CE460D" w:rsidRPr="006E7EC5" w:rsidRDefault="00CE460D" w:rsidP="006E7E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timeStamp</w:t>
                            </w:r>
                          </w:p>
                          <w:p w:rsidR="00CE460D" w:rsidRPr="006E7EC5" w:rsidRDefault="00CE460D" w:rsidP="006E7E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2CE84" id="_x0000_s1028" type="#_x0000_t202" style="position:absolute;margin-left:256.65pt;margin-top:160.65pt;width:82.6pt;height:128.9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">
                <v:textbox>
                  <w:txbxContent>
                    <w:p w:rsidR="00CE460D" w:rsidRDefault="00CE460D" w:rsidP="006E7EC5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ratings</w:t>
                      </w:r>
                    </w:p>
                    <w:p w:rsidR="00CE460D" w:rsidRDefault="00CE460D" w:rsidP="006E7EC5">
                      <w:pPr>
                        <w:rPr>
                          <w:sz w:val="24"/>
                          <w:szCs w:val="24"/>
                        </w:rPr>
                      </w:pPr>
                      <w:r w:rsidRPr="006E7EC5">
                        <w:rPr>
                          <w:b/>
                          <w:sz w:val="24"/>
                          <w:szCs w:val="24"/>
                        </w:rPr>
                        <w:t>userID</w:t>
                      </w:r>
                      <w:r>
                        <w:rPr>
                          <w:sz w:val="24"/>
                          <w:szCs w:val="24"/>
                        </w:rPr>
                        <w:t>*</w:t>
                      </w:r>
                    </w:p>
                    <w:p w:rsidR="00CE460D" w:rsidRDefault="00CE460D" w:rsidP="006E7EC5">
                      <w:pPr>
                        <w:rPr>
                          <w:sz w:val="24"/>
                          <w:szCs w:val="24"/>
                        </w:rPr>
                      </w:pPr>
                      <w:r w:rsidRPr="006E7EC5">
                        <w:rPr>
                          <w:b/>
                          <w:sz w:val="24"/>
                          <w:szCs w:val="24"/>
                        </w:rPr>
                        <w:t>movieID</w:t>
                      </w:r>
                      <w:r>
                        <w:rPr>
                          <w:sz w:val="24"/>
                          <w:szCs w:val="24"/>
                        </w:rPr>
                        <w:t>*</w:t>
                      </w:r>
                    </w:p>
                    <w:p w:rsidR="00CE460D" w:rsidRDefault="00CE460D" w:rsidP="006E7EC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rating</w:t>
                      </w:r>
                    </w:p>
                    <w:p w:rsidR="00CE460D" w:rsidRPr="006E7EC5" w:rsidRDefault="00CE460D" w:rsidP="006E7EC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timeStamp</w:t>
                      </w:r>
                    </w:p>
                    <w:p w:rsidR="00CE460D" w:rsidRPr="006E7EC5" w:rsidRDefault="00CE460D" w:rsidP="006E7EC5"/>
                  </w:txbxContent>
                </v:textbox>
                <w10:wrap type="square"/>
              </v:shape>
            </w:pict>
          </mc:Fallback>
        </mc:AlternateContent>
      </w:r>
      <w:r w:rsidR="0042571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BA2CE84" wp14:editId="2FD9A952">
                <wp:simplePos x="0" y="0"/>
                <wp:positionH relativeFrom="column">
                  <wp:posOffset>3274805</wp:posOffset>
                </wp:positionH>
                <wp:positionV relativeFrom="paragraph">
                  <wp:posOffset>608</wp:posOffset>
                </wp:positionV>
                <wp:extent cx="937895" cy="1510665"/>
                <wp:effectExtent l="0" t="0" r="14605" b="1333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151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60D" w:rsidRPr="006E7EC5" w:rsidRDefault="00CE460D" w:rsidP="006E7EC5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posts</w:t>
                            </w:r>
                          </w:p>
                          <w:p w:rsidR="00CE460D" w:rsidRDefault="00CE460D" w:rsidP="006E7EC5">
                            <w:r w:rsidRPr="006E7EC5">
                              <w:rPr>
                                <w:b/>
                              </w:rPr>
                              <w:t>userID</w:t>
                            </w:r>
                            <w:r>
                              <w:t>*</w:t>
                            </w:r>
                          </w:p>
                          <w:p w:rsidR="00CE460D" w:rsidRDefault="00CE460D" w:rsidP="006E7EC5">
                            <w:r>
                              <w:t>review</w:t>
                            </w:r>
                          </w:p>
                          <w:p w:rsidR="00CE460D" w:rsidRDefault="00CE460D" w:rsidP="006E7EC5">
                            <w:r>
                              <w:t>timestamp*</w:t>
                            </w:r>
                          </w:p>
                          <w:p w:rsidR="00CE460D" w:rsidRPr="00EF3BA6" w:rsidRDefault="00CE460D" w:rsidP="006E7EC5">
                            <w:pPr>
                              <w:rPr>
                                <w:b/>
                              </w:rPr>
                            </w:pPr>
                            <w:r w:rsidRPr="00EF3BA6">
                              <w:rPr>
                                <w:b/>
                              </w:rPr>
                              <w:t>movieID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2CE84" id="_x0000_s1029" type="#_x0000_t202" style="position:absolute;margin-left:257.85pt;margin-top:.05pt;width:73.85pt;height:118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">
                <v:textbox>
                  <w:txbxContent>
                    <w:p w:rsidR="00CE460D" w:rsidRPr="006E7EC5" w:rsidRDefault="00CE460D" w:rsidP="006E7EC5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posts</w:t>
                      </w:r>
                    </w:p>
                    <w:p w:rsidR="00CE460D" w:rsidRDefault="00CE460D" w:rsidP="006E7EC5">
                      <w:r w:rsidRPr="006E7EC5">
                        <w:rPr>
                          <w:b/>
                        </w:rPr>
                        <w:t>userID</w:t>
                      </w:r>
                      <w:r>
                        <w:t>*</w:t>
                      </w:r>
                    </w:p>
                    <w:p w:rsidR="00CE460D" w:rsidRDefault="00CE460D" w:rsidP="006E7EC5">
                      <w:r>
                        <w:t>review</w:t>
                      </w:r>
                    </w:p>
                    <w:p w:rsidR="00CE460D" w:rsidRDefault="00CE460D" w:rsidP="006E7EC5">
                      <w:r>
                        <w:t>timestamp*</w:t>
                      </w:r>
                    </w:p>
                    <w:p w:rsidR="00CE460D" w:rsidRPr="00EF3BA6" w:rsidRDefault="00CE460D" w:rsidP="006E7EC5">
                      <w:pPr>
                        <w:rPr>
                          <w:b/>
                        </w:rPr>
                      </w:pPr>
                      <w:r w:rsidRPr="00EF3BA6">
                        <w:rPr>
                          <w:b/>
                        </w:rPr>
                        <w:t>movieID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571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02E731" wp14:editId="686C2F85">
                <wp:simplePos x="0" y="0"/>
                <wp:positionH relativeFrom="column">
                  <wp:posOffset>4309607</wp:posOffset>
                </wp:positionH>
                <wp:positionV relativeFrom="paragraph">
                  <wp:posOffset>2520231</wp:posOffset>
                </wp:positionV>
                <wp:extent cx="1916264" cy="24185"/>
                <wp:effectExtent l="0" t="0" r="27305" b="330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6264" cy="24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23BD4" id="Straight Connector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35pt,198.45pt" to="490.25pt,2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2571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BA2CE84" wp14:editId="2FD9A952">
                <wp:simplePos x="0" y="0"/>
                <wp:positionH relativeFrom="column">
                  <wp:posOffset>6225485</wp:posOffset>
                </wp:positionH>
                <wp:positionV relativeFrom="paragraph">
                  <wp:posOffset>1660773</wp:posOffset>
                </wp:positionV>
                <wp:extent cx="882015" cy="1597660"/>
                <wp:effectExtent l="0" t="0" r="13335" b="2159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159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60D" w:rsidRPr="006E7EC5" w:rsidRDefault="00CE460D" w:rsidP="006E7EC5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users</w:t>
                            </w:r>
                          </w:p>
                          <w:p w:rsidR="00CE460D" w:rsidRDefault="00CE460D" w:rsidP="006E7EC5">
                            <w:r>
                              <w:t>userID*</w:t>
                            </w:r>
                          </w:p>
                          <w:p w:rsidR="00CE460D" w:rsidRDefault="00CE460D" w:rsidP="006E7EC5">
                            <w:r>
                              <w:t>userName</w:t>
                            </w:r>
                          </w:p>
                          <w:p w:rsidR="00CE460D" w:rsidRDefault="00CE460D" w:rsidP="006E7EC5">
                            <w:r>
                              <w:t>password</w:t>
                            </w:r>
                          </w:p>
                          <w:p w:rsidR="00CE460D" w:rsidRPr="006E7EC5" w:rsidRDefault="00CE460D" w:rsidP="006E7EC5">
                            <w:r>
                              <w:t xml:space="preserve">email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2CE84" id="_x0000_s1030" type="#_x0000_t202" style="position:absolute;margin-left:490.2pt;margin-top:130.75pt;width:69.45pt;height:125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">
                <v:textbox>
                  <w:txbxContent>
                    <w:p w:rsidR="00CE460D" w:rsidRPr="006E7EC5" w:rsidRDefault="00CE460D" w:rsidP="006E7EC5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users</w:t>
                      </w:r>
                    </w:p>
                    <w:p w:rsidR="00CE460D" w:rsidRDefault="00CE460D" w:rsidP="006E7EC5">
                      <w:r>
                        <w:t>userID*</w:t>
                      </w:r>
                    </w:p>
                    <w:p w:rsidR="00CE460D" w:rsidRDefault="00CE460D" w:rsidP="006E7EC5">
                      <w:r>
                        <w:t>userName</w:t>
                      </w:r>
                    </w:p>
                    <w:p w:rsidR="00CE460D" w:rsidRDefault="00CE460D" w:rsidP="006E7EC5">
                      <w:r>
                        <w:t>password</w:t>
                      </w:r>
                    </w:p>
                    <w:p w:rsidR="00CE460D" w:rsidRPr="006E7EC5" w:rsidRDefault="00CE460D" w:rsidP="006E7EC5">
                      <w:r>
                        <w:t xml:space="preserve">email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571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309EC6" wp14:editId="0547C33D">
                <wp:simplePos x="0" y="0"/>
                <wp:positionH relativeFrom="column">
                  <wp:posOffset>6742706</wp:posOffset>
                </wp:positionH>
                <wp:positionV relativeFrom="paragraph">
                  <wp:posOffset>3275936</wp:posOffset>
                </wp:positionV>
                <wp:extent cx="0" cy="937647"/>
                <wp:effectExtent l="0" t="0" r="19050" b="342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7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85C2D" id="Straight Connector 1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0.9pt,257.95pt" to="530.9pt,3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42571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A2CE84" wp14:editId="2FD9A952">
                <wp:simplePos x="0" y="0"/>
                <wp:positionH relativeFrom="margin">
                  <wp:posOffset>6160245</wp:posOffset>
                </wp:positionH>
                <wp:positionV relativeFrom="paragraph">
                  <wp:posOffset>4213032</wp:posOffset>
                </wp:positionV>
                <wp:extent cx="1080770" cy="1001395"/>
                <wp:effectExtent l="0" t="0" r="24130" b="273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770" cy="1001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60D" w:rsidRPr="006E7EC5" w:rsidRDefault="00CE460D" w:rsidP="006E7EC5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follow</w:t>
                            </w:r>
                          </w:p>
                          <w:p w:rsidR="00CE460D" w:rsidRDefault="00CE460D" w:rsidP="006E7EC5">
                            <w:r w:rsidRPr="006E7EC5">
                              <w:rPr>
                                <w:b/>
                              </w:rPr>
                              <w:t>userID</w:t>
                            </w:r>
                            <w:r>
                              <w:t>*</w:t>
                            </w:r>
                          </w:p>
                          <w:p w:rsidR="00CE460D" w:rsidRPr="006E7EC5" w:rsidRDefault="00CE460D" w:rsidP="006E7EC5">
                            <w:r>
                              <w:t>followID*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2CE84" id="_x0000_s1031" type="#_x0000_t202" style="position:absolute;margin-left:485.05pt;margin-top:331.75pt;width:85.1pt;height:78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">
                <v:textbox>
                  <w:txbxContent>
                    <w:p w:rsidR="00CE460D" w:rsidRPr="006E7EC5" w:rsidRDefault="00CE460D" w:rsidP="006E7EC5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follow</w:t>
                      </w:r>
                    </w:p>
                    <w:p w:rsidR="00CE460D" w:rsidRDefault="00CE460D" w:rsidP="006E7EC5">
                      <w:r w:rsidRPr="006E7EC5">
                        <w:rPr>
                          <w:b/>
                        </w:rPr>
                        <w:t>userID</w:t>
                      </w:r>
                      <w:r>
                        <w:t>*</w:t>
                      </w:r>
                    </w:p>
                    <w:p w:rsidR="00CE460D" w:rsidRPr="006E7EC5" w:rsidRDefault="00CE460D" w:rsidP="006E7EC5">
                      <w:r>
                        <w:t>followID*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571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206844</wp:posOffset>
                </wp:positionH>
                <wp:positionV relativeFrom="paragraph">
                  <wp:posOffset>1827723</wp:posOffset>
                </wp:positionV>
                <wp:extent cx="882015" cy="1383030"/>
                <wp:effectExtent l="0" t="0" r="13335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1383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60D" w:rsidRPr="006E7EC5" w:rsidRDefault="00CE460D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6E7EC5">
                              <w:rPr>
                                <w:sz w:val="32"/>
                                <w:szCs w:val="32"/>
                                <w:u w:val="single"/>
                              </w:rPr>
                              <w:t>movies</w:t>
                            </w:r>
                          </w:p>
                          <w:p w:rsidR="00CE460D" w:rsidRDefault="00CE460D">
                            <w:r>
                              <w:t xml:space="preserve">movieID* </w:t>
                            </w:r>
                          </w:p>
                          <w:p w:rsidR="00CE460D" w:rsidRDefault="00CE460D">
                            <w:r>
                              <w:t>title</w:t>
                            </w:r>
                          </w:p>
                          <w:p w:rsidR="00CE460D" w:rsidRPr="006E7EC5" w:rsidRDefault="00CE460D">
                            <w:r>
                              <w:t xml:space="preserve">genre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6.3pt;margin-top:143.9pt;width:69.45pt;height:108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">
                <v:textbox>
                  <w:txbxContent>
                    <w:p w:rsidR="00CE460D" w:rsidRPr="006E7EC5" w:rsidRDefault="00CE460D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 w:rsidRPr="006E7EC5">
                        <w:rPr>
                          <w:sz w:val="32"/>
                          <w:szCs w:val="32"/>
                          <w:u w:val="single"/>
                        </w:rPr>
                        <w:t>movies</w:t>
                      </w:r>
                    </w:p>
                    <w:p w:rsidR="00CE460D" w:rsidRDefault="00CE460D">
                      <w:r>
                        <w:t xml:space="preserve">movieID* </w:t>
                      </w:r>
                    </w:p>
                    <w:p w:rsidR="00CE460D" w:rsidRDefault="00CE460D">
                      <w:r>
                        <w:t>title</w:t>
                      </w:r>
                    </w:p>
                    <w:p w:rsidR="00CE460D" w:rsidRPr="006E7EC5" w:rsidRDefault="00CE460D">
                      <w:r>
                        <w:t xml:space="preserve">genre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571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B9098A" wp14:editId="7AAFDE5A">
                <wp:simplePos x="0" y="0"/>
                <wp:positionH relativeFrom="column">
                  <wp:posOffset>620202</wp:posOffset>
                </wp:positionH>
                <wp:positionV relativeFrom="paragraph">
                  <wp:posOffset>3228230</wp:posOffset>
                </wp:positionV>
                <wp:extent cx="7951" cy="452037"/>
                <wp:effectExtent l="0" t="0" r="30480" b="247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452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81610" id="Straight Connector 12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85pt,254.2pt" to="49.5pt,2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FE3C29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BA2CE84" wp14:editId="2FD9A952">
                <wp:simplePos x="0" y="0"/>
                <wp:positionH relativeFrom="column">
                  <wp:posOffset>284811</wp:posOffset>
                </wp:positionH>
                <wp:positionV relativeFrom="paragraph">
                  <wp:posOffset>3696087</wp:posOffset>
                </wp:positionV>
                <wp:extent cx="747395" cy="1351280"/>
                <wp:effectExtent l="0" t="0" r="14605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39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60D" w:rsidRPr="006E7EC5" w:rsidRDefault="00CE460D" w:rsidP="006E7EC5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links</w:t>
                            </w:r>
                          </w:p>
                          <w:p w:rsidR="00CE460D" w:rsidRPr="006E7EC5" w:rsidRDefault="00CE460D" w:rsidP="006E7EC5">
                            <w:pPr>
                              <w:rPr>
                                <w:b/>
                              </w:rPr>
                            </w:pPr>
                            <w:r w:rsidRPr="006E7EC5">
                              <w:rPr>
                                <w:b/>
                              </w:rPr>
                              <w:t>movieID</w:t>
                            </w:r>
                          </w:p>
                          <w:p w:rsidR="00CE460D" w:rsidRDefault="00CE460D" w:rsidP="006E7EC5">
                            <w:r>
                              <w:t>imdbID*</w:t>
                            </w:r>
                          </w:p>
                          <w:p w:rsidR="00CE460D" w:rsidRPr="006E7EC5" w:rsidRDefault="00CE460D" w:rsidP="006E7EC5">
                            <w:r>
                              <w:t>tmdbID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2CE84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22.45pt;margin-top:291.05pt;width:58.85pt;height:106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">
                <v:textbox>
                  <w:txbxContent>
                    <w:p w:rsidR="00CE460D" w:rsidRPr="006E7EC5" w:rsidRDefault="00CE460D" w:rsidP="006E7EC5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links</w:t>
                      </w:r>
                    </w:p>
                    <w:p w:rsidR="00CE460D" w:rsidRPr="006E7EC5" w:rsidRDefault="00CE460D" w:rsidP="006E7EC5">
                      <w:pPr>
                        <w:rPr>
                          <w:b/>
                        </w:rPr>
                      </w:pPr>
                      <w:r w:rsidRPr="006E7EC5">
                        <w:rPr>
                          <w:b/>
                        </w:rPr>
                        <w:t>movieID</w:t>
                      </w:r>
                    </w:p>
                    <w:p w:rsidR="00CE460D" w:rsidRDefault="00CE460D" w:rsidP="006E7EC5">
                      <w:r>
                        <w:t>imdbID*</w:t>
                      </w:r>
                    </w:p>
                    <w:p w:rsidR="00CE460D" w:rsidRPr="006E7EC5" w:rsidRDefault="00CE460D" w:rsidP="006E7EC5">
                      <w:r>
                        <w:t>tmdbID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E5DC5" w:rsidRPr="009E5DC5" w:rsidRDefault="009E5DC5" w:rsidP="009E5DC5"/>
    <w:p w:rsidR="009E5DC5" w:rsidRPr="009E5DC5" w:rsidRDefault="009E5DC5" w:rsidP="009E5DC5"/>
    <w:p w:rsidR="009E5DC5" w:rsidRPr="009E5DC5" w:rsidRDefault="009E5DC5" w:rsidP="009E5DC5"/>
    <w:p w:rsidR="009E5DC5" w:rsidRPr="009E5DC5" w:rsidRDefault="009E5DC5" w:rsidP="009E5DC5"/>
    <w:p w:rsidR="009E5DC5" w:rsidRPr="009E5DC5" w:rsidRDefault="009E5DC5" w:rsidP="009E5DC5"/>
    <w:p w:rsidR="009E5DC5" w:rsidRPr="009E5DC5" w:rsidRDefault="009E5DC5" w:rsidP="009E5DC5"/>
    <w:p w:rsidR="009E5DC5" w:rsidRPr="009E5DC5" w:rsidRDefault="009E5DC5" w:rsidP="009E5DC5"/>
    <w:p w:rsidR="009E5DC5" w:rsidRPr="009E5DC5" w:rsidRDefault="009E5DC5" w:rsidP="009E5DC5"/>
    <w:p w:rsidR="009E5DC5" w:rsidRPr="009E5DC5" w:rsidRDefault="009E5DC5" w:rsidP="009E5DC5"/>
    <w:p w:rsidR="009E5DC5" w:rsidRPr="009E5DC5" w:rsidRDefault="009E5DC5" w:rsidP="009E5DC5"/>
    <w:p w:rsidR="009E5DC5" w:rsidRPr="009E5DC5" w:rsidRDefault="009E5DC5" w:rsidP="009E5DC5"/>
    <w:p w:rsidR="009E5DC5" w:rsidRPr="009E5DC5" w:rsidRDefault="009E5DC5" w:rsidP="009E5DC5"/>
    <w:p w:rsidR="009E5DC5" w:rsidRPr="009E5DC5" w:rsidRDefault="009E5DC5" w:rsidP="009E5DC5"/>
    <w:p w:rsidR="009E5DC5" w:rsidRPr="009E5DC5" w:rsidRDefault="009E5DC5" w:rsidP="009E5DC5"/>
    <w:p w:rsidR="009E5DC5" w:rsidRPr="009E5DC5" w:rsidRDefault="009E5DC5" w:rsidP="009E5DC5"/>
    <w:p w:rsidR="009E5DC5" w:rsidRPr="009E5DC5" w:rsidRDefault="009E5DC5" w:rsidP="009E5DC5"/>
    <w:p w:rsidR="009E5DC5" w:rsidRPr="009E5DC5" w:rsidRDefault="009E5DC5" w:rsidP="009E5DC5"/>
    <w:p w:rsidR="009E5DC5" w:rsidRDefault="009E5DC5" w:rsidP="009E5DC5"/>
    <w:p w:rsidR="008C4016" w:rsidRDefault="008C4016" w:rsidP="009E5DC5">
      <w:pPr>
        <w:sectPr w:rsidR="008C4016" w:rsidSect="008C4016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9E5DC5" w:rsidRDefault="008A5C5C" w:rsidP="009E5DC5">
      <w:pPr>
        <w:spacing w:after="0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5C69B75A" wp14:editId="5EABE40A">
                <wp:simplePos x="0" y="0"/>
                <wp:positionH relativeFrom="column">
                  <wp:posOffset>4363720</wp:posOffset>
                </wp:positionH>
                <wp:positionV relativeFrom="paragraph">
                  <wp:posOffset>0</wp:posOffset>
                </wp:positionV>
                <wp:extent cx="834390" cy="786765"/>
                <wp:effectExtent l="0" t="0" r="22860" b="13335"/>
                <wp:wrapTight wrapText="bothSides">
                  <wp:wrapPolygon edited="0">
                    <wp:start x="0" y="0"/>
                    <wp:lineTo x="0" y="21443"/>
                    <wp:lineTo x="21699" y="21443"/>
                    <wp:lineTo x="21699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" cy="786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60D" w:rsidRPr="00721EE0" w:rsidRDefault="00CE460D" w:rsidP="008A5C5C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21EE0">
                              <w:rPr>
                                <w:sz w:val="24"/>
                                <w:szCs w:val="24"/>
                                <w:u w:val="single"/>
                              </w:rPr>
                              <w:t>Key</w:t>
                            </w:r>
                          </w:p>
                          <w:p w:rsidR="00CE460D" w:rsidRDefault="00CE460D" w:rsidP="008A5C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*=primary</w:t>
                            </w:r>
                          </w:p>
                          <w:p w:rsidR="00CE460D" w:rsidRDefault="00CE460D" w:rsidP="008A5C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Bold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= foreign</w:t>
                            </w:r>
                          </w:p>
                          <w:p w:rsidR="00CE460D" w:rsidRPr="00721EE0" w:rsidRDefault="00CE460D" w:rsidP="008A5C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9B75A" id="_x0000_s1034" type="#_x0000_t202" style="position:absolute;margin-left:343.6pt;margin-top:0;width:65.7pt;height:61.95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">
                <v:textbox>
                  <w:txbxContent>
                    <w:p w:rsidR="00CE460D" w:rsidRPr="00721EE0" w:rsidRDefault="00CE460D" w:rsidP="008A5C5C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721EE0">
                        <w:rPr>
                          <w:sz w:val="24"/>
                          <w:szCs w:val="24"/>
                          <w:u w:val="single"/>
                        </w:rPr>
                        <w:t>Key</w:t>
                      </w:r>
                    </w:p>
                    <w:p w:rsidR="00CE460D" w:rsidRDefault="00CE460D" w:rsidP="008A5C5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*=primary</w:t>
                      </w:r>
                    </w:p>
                    <w:p w:rsidR="00CE460D" w:rsidRDefault="00CE460D" w:rsidP="008A5C5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Bold </w:t>
                      </w:r>
                      <w:r>
                        <w:rPr>
                          <w:sz w:val="16"/>
                          <w:szCs w:val="16"/>
                        </w:rPr>
                        <w:t>= foreign</w:t>
                      </w:r>
                    </w:p>
                    <w:p w:rsidR="00CE460D" w:rsidRPr="00721EE0" w:rsidRDefault="00CE460D" w:rsidP="008A5C5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9E5DC5">
        <w:t>Movies {movieID*, title, genre}</w:t>
      </w:r>
      <w:r>
        <w:t xml:space="preserve"> </w:t>
      </w:r>
    </w:p>
    <w:p w:rsidR="008A5C5C" w:rsidRDefault="008A5C5C" w:rsidP="008A5C5C">
      <w:pPr>
        <w:pStyle w:val="ListParagraph"/>
        <w:numPr>
          <w:ilvl w:val="0"/>
          <w:numId w:val="3"/>
        </w:numPr>
        <w:spacing w:after="0"/>
      </w:pPr>
      <w:r>
        <w:t>movieID – primary key</w:t>
      </w:r>
      <w:r w:rsidR="00CE460D">
        <w:t>, INT</w:t>
      </w:r>
    </w:p>
    <w:p w:rsidR="008A5C5C" w:rsidRDefault="008A5C5C" w:rsidP="008A5C5C">
      <w:pPr>
        <w:pStyle w:val="ListParagraph"/>
        <w:numPr>
          <w:ilvl w:val="0"/>
          <w:numId w:val="3"/>
        </w:numPr>
        <w:spacing w:after="0"/>
      </w:pPr>
      <w:r>
        <w:t>title – varchar(255)</w:t>
      </w:r>
    </w:p>
    <w:p w:rsidR="008A5C5C" w:rsidRDefault="008A5C5C" w:rsidP="008A5C5C">
      <w:pPr>
        <w:pStyle w:val="ListParagraph"/>
        <w:numPr>
          <w:ilvl w:val="0"/>
          <w:numId w:val="3"/>
        </w:numPr>
        <w:spacing w:after="0"/>
      </w:pPr>
      <w:r>
        <w:t>genre – varchar(255)</w:t>
      </w:r>
    </w:p>
    <w:p w:rsidR="008A5C5C" w:rsidRDefault="008A5C5C" w:rsidP="009E5DC5">
      <w:pPr>
        <w:spacing w:after="0"/>
      </w:pPr>
    </w:p>
    <w:p w:rsidR="009E5DC5" w:rsidRDefault="009E5DC5" w:rsidP="009E5DC5">
      <w:pPr>
        <w:spacing w:after="0"/>
      </w:pPr>
      <w:r>
        <w:t>Users {userID*, username, password, email}</w:t>
      </w:r>
    </w:p>
    <w:p w:rsidR="008A5C5C" w:rsidRDefault="00CE460D" w:rsidP="008A5C5C">
      <w:pPr>
        <w:pStyle w:val="ListParagraph"/>
        <w:numPr>
          <w:ilvl w:val="0"/>
          <w:numId w:val="4"/>
        </w:numPr>
        <w:spacing w:after="0"/>
      </w:pPr>
      <w:r>
        <w:t>userID – primary key, INT</w:t>
      </w:r>
    </w:p>
    <w:p w:rsidR="00CE460D" w:rsidRDefault="00CE460D" w:rsidP="008A5C5C">
      <w:pPr>
        <w:pStyle w:val="ListParagraph"/>
        <w:numPr>
          <w:ilvl w:val="0"/>
          <w:numId w:val="4"/>
        </w:numPr>
        <w:spacing w:after="0"/>
      </w:pPr>
      <w:r>
        <w:t>username – varchar (255)</w:t>
      </w:r>
    </w:p>
    <w:p w:rsidR="00CE460D" w:rsidRDefault="00CE460D" w:rsidP="008A5C5C">
      <w:pPr>
        <w:pStyle w:val="ListParagraph"/>
        <w:numPr>
          <w:ilvl w:val="0"/>
          <w:numId w:val="4"/>
        </w:numPr>
        <w:spacing w:after="0"/>
      </w:pPr>
      <w:r>
        <w:t>password – varchar (255)</w:t>
      </w:r>
    </w:p>
    <w:p w:rsidR="00CE460D" w:rsidRDefault="00CE460D" w:rsidP="008A5C5C">
      <w:pPr>
        <w:pStyle w:val="ListParagraph"/>
        <w:numPr>
          <w:ilvl w:val="0"/>
          <w:numId w:val="4"/>
        </w:numPr>
        <w:spacing w:after="0"/>
      </w:pPr>
      <w:bookmarkStart w:id="0" w:name="_GoBack"/>
      <w:bookmarkEnd w:id="0"/>
      <w:r>
        <w:t>email – varchar (255)</w:t>
      </w:r>
    </w:p>
    <w:p w:rsidR="00CE460D" w:rsidRDefault="00CE460D" w:rsidP="00CE460D">
      <w:pPr>
        <w:pStyle w:val="ListParagraph"/>
        <w:spacing w:after="0"/>
      </w:pPr>
    </w:p>
    <w:p w:rsidR="009E5DC5" w:rsidRDefault="009E5DC5" w:rsidP="009E5DC5">
      <w:pPr>
        <w:spacing w:after="0"/>
      </w:pPr>
      <w:r>
        <w:t>Ratings {</w:t>
      </w:r>
      <w:r w:rsidRPr="009E5DC5">
        <w:rPr>
          <w:b/>
        </w:rPr>
        <w:t>userID</w:t>
      </w:r>
      <w:r>
        <w:t xml:space="preserve">*, </w:t>
      </w:r>
      <w:r w:rsidRPr="009E5DC5">
        <w:rPr>
          <w:b/>
        </w:rPr>
        <w:t>movieID</w:t>
      </w:r>
      <w:r>
        <w:t>*, ratings, timestamp}</w:t>
      </w:r>
    </w:p>
    <w:p w:rsidR="00CE460D" w:rsidRDefault="00CE460D" w:rsidP="00CE460D">
      <w:pPr>
        <w:pStyle w:val="ListParagraph"/>
        <w:numPr>
          <w:ilvl w:val="0"/>
          <w:numId w:val="5"/>
        </w:numPr>
        <w:spacing w:after="0"/>
      </w:pPr>
      <w:r>
        <w:t xml:space="preserve">userID + movieID – composite primary key </w:t>
      </w:r>
    </w:p>
    <w:p w:rsidR="00CE460D" w:rsidRDefault="00CE460D" w:rsidP="00CE460D">
      <w:pPr>
        <w:pStyle w:val="ListParagraph"/>
        <w:numPr>
          <w:ilvl w:val="0"/>
          <w:numId w:val="5"/>
        </w:numPr>
        <w:spacing w:after="0"/>
      </w:pPr>
      <w:r>
        <w:t xml:space="preserve">userID – foreign key </w:t>
      </w:r>
    </w:p>
    <w:p w:rsidR="00CE460D" w:rsidRDefault="00CE460D" w:rsidP="00CE460D">
      <w:pPr>
        <w:pStyle w:val="ListParagraph"/>
        <w:numPr>
          <w:ilvl w:val="0"/>
          <w:numId w:val="5"/>
        </w:numPr>
        <w:spacing w:after="0"/>
      </w:pPr>
      <w:r>
        <w:t xml:space="preserve">movieID – foreign key </w:t>
      </w:r>
    </w:p>
    <w:p w:rsidR="00CE460D" w:rsidRDefault="00CE460D" w:rsidP="00CE460D">
      <w:pPr>
        <w:pStyle w:val="ListParagraph"/>
        <w:numPr>
          <w:ilvl w:val="0"/>
          <w:numId w:val="5"/>
        </w:numPr>
        <w:spacing w:after="0"/>
      </w:pPr>
      <w:r>
        <w:t xml:space="preserve">ratings – </w:t>
      </w:r>
      <w:r w:rsidR="005E2B6D">
        <w:t xml:space="preserve">Numeric </w:t>
      </w:r>
    </w:p>
    <w:p w:rsidR="00CE460D" w:rsidRPr="005E2B6D" w:rsidRDefault="005E2B6D" w:rsidP="00CE460D">
      <w:pPr>
        <w:pStyle w:val="ListParagraph"/>
        <w:numPr>
          <w:ilvl w:val="0"/>
          <w:numId w:val="5"/>
        </w:numPr>
        <w:spacing w:after="0"/>
      </w:pPr>
      <w:r>
        <w:t xml:space="preserve">timestamp - </w:t>
      </w:r>
      <w:r w:rsidRPr="005E2B6D">
        <w:rPr>
          <w:rFonts w:cstheme="minorHAnsi"/>
          <w:color w:val="000000"/>
          <w:shd w:val="clear" w:color="auto" w:fill="FFFFFF"/>
        </w:rPr>
        <w:t>to_char(</w:t>
      </w:r>
      <w:r w:rsidRPr="005E2B6D">
        <w:rPr>
          <w:rStyle w:val="HTMLTypewriter"/>
          <w:rFonts w:asciiTheme="minorHAnsi" w:eastAsiaTheme="minorEastAsia" w:hAnsiTheme="minorHAnsi" w:cstheme="minorHAnsi"/>
          <w:color w:val="000000"/>
          <w:sz w:val="22"/>
          <w:szCs w:val="22"/>
          <w:shd w:val="clear" w:color="auto" w:fill="FFFFFF"/>
        </w:rPr>
        <w:t>timestamp</w:t>
      </w:r>
      <w:r w:rsidRPr="005E2B6D">
        <w:rPr>
          <w:rFonts w:cstheme="minorHAnsi"/>
          <w:color w:val="000000"/>
          <w:shd w:val="clear" w:color="auto" w:fill="FFFFFF"/>
        </w:rPr>
        <w:t>, </w:t>
      </w:r>
      <w:r w:rsidRPr="005E2B6D">
        <w:rPr>
          <w:rStyle w:val="HTMLTypewriter"/>
          <w:rFonts w:asciiTheme="minorHAnsi" w:eastAsiaTheme="minorEastAsia" w:hAnsiTheme="minorHAnsi" w:cstheme="minorHAnsi"/>
          <w:color w:val="000000"/>
          <w:sz w:val="22"/>
          <w:szCs w:val="22"/>
          <w:shd w:val="clear" w:color="auto" w:fill="FFFFFF"/>
        </w:rPr>
        <w:t>text</w:t>
      </w:r>
      <w:r w:rsidRPr="005E2B6D">
        <w:rPr>
          <w:rFonts w:cstheme="minorHAnsi"/>
          <w:color w:val="000000"/>
          <w:shd w:val="clear" w:color="auto" w:fill="FFFFFF"/>
        </w:rPr>
        <w:t>)</w:t>
      </w:r>
    </w:p>
    <w:p w:rsidR="005E2B6D" w:rsidRDefault="005E2B6D" w:rsidP="005E2B6D">
      <w:pPr>
        <w:pStyle w:val="ListParagraph"/>
        <w:spacing w:after="0"/>
      </w:pPr>
    </w:p>
    <w:p w:rsidR="009E5DC5" w:rsidRDefault="009E5DC5" w:rsidP="009E5DC5">
      <w:pPr>
        <w:spacing w:after="0"/>
      </w:pPr>
      <w:r>
        <w:t>Posts {</w:t>
      </w:r>
      <w:r w:rsidRPr="009E5DC5">
        <w:rPr>
          <w:b/>
        </w:rPr>
        <w:t>userID</w:t>
      </w:r>
      <w:r>
        <w:t xml:space="preserve">*, </w:t>
      </w:r>
      <w:r w:rsidRPr="009E5DC5">
        <w:rPr>
          <w:b/>
        </w:rPr>
        <w:t>movieID</w:t>
      </w:r>
      <w:r>
        <w:t>, review, timestamp*}</w:t>
      </w:r>
    </w:p>
    <w:p w:rsidR="00CA58C9" w:rsidRDefault="00CA58C9" w:rsidP="00CA58C9">
      <w:pPr>
        <w:pStyle w:val="ListParagraph"/>
        <w:numPr>
          <w:ilvl w:val="0"/>
          <w:numId w:val="6"/>
        </w:numPr>
        <w:spacing w:after="0"/>
      </w:pPr>
      <w:r>
        <w:t>userID + timestamp – composite primary key</w:t>
      </w:r>
    </w:p>
    <w:p w:rsidR="008C4016" w:rsidRDefault="008C4016" w:rsidP="008C4016">
      <w:pPr>
        <w:pStyle w:val="ListParagraph"/>
        <w:numPr>
          <w:ilvl w:val="0"/>
          <w:numId w:val="6"/>
        </w:numPr>
        <w:spacing w:after="0"/>
      </w:pPr>
      <w:r>
        <w:t xml:space="preserve">userID – foreign key </w:t>
      </w:r>
    </w:p>
    <w:p w:rsidR="008C4016" w:rsidRDefault="008C4016" w:rsidP="008C4016">
      <w:pPr>
        <w:pStyle w:val="ListParagraph"/>
        <w:numPr>
          <w:ilvl w:val="0"/>
          <w:numId w:val="6"/>
        </w:numPr>
        <w:spacing w:after="0"/>
      </w:pPr>
      <w:r>
        <w:t xml:space="preserve">movieID – foreign key </w:t>
      </w:r>
    </w:p>
    <w:p w:rsidR="008C4016" w:rsidRDefault="008C4016" w:rsidP="008C4016">
      <w:pPr>
        <w:pStyle w:val="ListParagraph"/>
        <w:numPr>
          <w:ilvl w:val="0"/>
          <w:numId w:val="6"/>
        </w:numPr>
        <w:spacing w:after="0"/>
      </w:pPr>
      <w:r>
        <w:t>review - text</w:t>
      </w:r>
    </w:p>
    <w:p w:rsidR="008C4016" w:rsidRPr="005E2B6D" w:rsidRDefault="008C4016" w:rsidP="008C4016">
      <w:pPr>
        <w:pStyle w:val="ListParagraph"/>
        <w:numPr>
          <w:ilvl w:val="0"/>
          <w:numId w:val="6"/>
        </w:numPr>
        <w:spacing w:after="0"/>
      </w:pPr>
      <w:r>
        <w:t xml:space="preserve">timestamp - </w:t>
      </w:r>
      <w:r w:rsidRPr="005E2B6D">
        <w:rPr>
          <w:rFonts w:cstheme="minorHAnsi"/>
          <w:color w:val="000000"/>
          <w:shd w:val="clear" w:color="auto" w:fill="FFFFFF"/>
        </w:rPr>
        <w:t>to_char(</w:t>
      </w:r>
      <w:r w:rsidRPr="005E2B6D">
        <w:rPr>
          <w:rStyle w:val="HTMLTypewriter"/>
          <w:rFonts w:asciiTheme="minorHAnsi" w:eastAsiaTheme="minorEastAsia" w:hAnsiTheme="minorHAnsi" w:cstheme="minorHAnsi"/>
          <w:color w:val="000000"/>
          <w:sz w:val="22"/>
          <w:szCs w:val="22"/>
          <w:shd w:val="clear" w:color="auto" w:fill="FFFFFF"/>
        </w:rPr>
        <w:t>timestamp</w:t>
      </w:r>
      <w:r w:rsidRPr="005E2B6D">
        <w:rPr>
          <w:rFonts w:cstheme="minorHAnsi"/>
          <w:color w:val="000000"/>
          <w:shd w:val="clear" w:color="auto" w:fill="FFFFFF"/>
        </w:rPr>
        <w:t>, </w:t>
      </w:r>
      <w:r w:rsidRPr="005E2B6D">
        <w:rPr>
          <w:rStyle w:val="HTMLTypewriter"/>
          <w:rFonts w:asciiTheme="minorHAnsi" w:eastAsiaTheme="minorEastAsia" w:hAnsiTheme="minorHAnsi" w:cstheme="minorHAnsi"/>
          <w:color w:val="000000"/>
          <w:sz w:val="22"/>
          <w:szCs w:val="22"/>
          <w:shd w:val="clear" w:color="auto" w:fill="FFFFFF"/>
        </w:rPr>
        <w:t>text</w:t>
      </w:r>
      <w:r w:rsidRPr="005E2B6D">
        <w:rPr>
          <w:rFonts w:cstheme="minorHAnsi"/>
          <w:color w:val="000000"/>
          <w:shd w:val="clear" w:color="auto" w:fill="FFFFFF"/>
        </w:rPr>
        <w:t>)</w:t>
      </w:r>
    </w:p>
    <w:p w:rsidR="008C4016" w:rsidRDefault="008C4016" w:rsidP="008C4016">
      <w:pPr>
        <w:pStyle w:val="ListParagraph"/>
        <w:spacing w:after="0"/>
      </w:pPr>
    </w:p>
    <w:p w:rsidR="008C4016" w:rsidRDefault="009E5DC5" w:rsidP="008C4016">
      <w:pPr>
        <w:spacing w:after="0"/>
      </w:pPr>
      <w:r>
        <w:t>Tags</w:t>
      </w:r>
      <w:r w:rsidR="008A5C5C">
        <w:t xml:space="preserve"> {</w:t>
      </w:r>
      <w:r w:rsidR="008A5C5C" w:rsidRPr="008A5C5C">
        <w:rPr>
          <w:b/>
        </w:rPr>
        <w:t>userID</w:t>
      </w:r>
      <w:r w:rsidR="008A5C5C">
        <w:t xml:space="preserve">, </w:t>
      </w:r>
      <w:r w:rsidR="008A5C5C" w:rsidRPr="008A5C5C">
        <w:rPr>
          <w:b/>
        </w:rPr>
        <w:t>movieID</w:t>
      </w:r>
      <w:r>
        <w:t>, tag, timestamp</w:t>
      </w:r>
      <w:r w:rsidR="008A5C5C">
        <w:t>*</w:t>
      </w:r>
      <w:r>
        <w:t>}</w:t>
      </w:r>
    </w:p>
    <w:p w:rsidR="008C4016" w:rsidRDefault="008C4016" w:rsidP="008C4016">
      <w:pPr>
        <w:pStyle w:val="ListParagraph"/>
        <w:numPr>
          <w:ilvl w:val="0"/>
          <w:numId w:val="8"/>
        </w:numPr>
        <w:spacing w:after="0"/>
      </w:pPr>
      <w:r>
        <w:t xml:space="preserve">timestamp - primary key </w:t>
      </w:r>
    </w:p>
    <w:p w:rsidR="008C4016" w:rsidRDefault="008C4016" w:rsidP="008C4016">
      <w:pPr>
        <w:pStyle w:val="ListParagraph"/>
        <w:numPr>
          <w:ilvl w:val="0"/>
          <w:numId w:val="8"/>
        </w:numPr>
        <w:spacing w:after="0"/>
      </w:pPr>
      <w:r>
        <w:t xml:space="preserve">userID – foreign key </w:t>
      </w:r>
    </w:p>
    <w:p w:rsidR="008C4016" w:rsidRDefault="008C4016" w:rsidP="008C4016">
      <w:pPr>
        <w:pStyle w:val="ListParagraph"/>
        <w:numPr>
          <w:ilvl w:val="0"/>
          <w:numId w:val="8"/>
        </w:numPr>
        <w:spacing w:after="0"/>
      </w:pPr>
      <w:r>
        <w:t xml:space="preserve">movieID – foreign key </w:t>
      </w:r>
    </w:p>
    <w:p w:rsidR="008C4016" w:rsidRDefault="008C4016" w:rsidP="008C4016">
      <w:pPr>
        <w:pStyle w:val="ListParagraph"/>
        <w:numPr>
          <w:ilvl w:val="0"/>
          <w:numId w:val="8"/>
        </w:numPr>
        <w:spacing w:after="0"/>
      </w:pPr>
      <w:r>
        <w:t xml:space="preserve">tag – text </w:t>
      </w:r>
    </w:p>
    <w:p w:rsidR="009E5DC5" w:rsidRDefault="009E5DC5" w:rsidP="009E5DC5">
      <w:pPr>
        <w:spacing w:after="0"/>
      </w:pPr>
      <w:r>
        <w:t>Links {movieID*, imdbID, tmdbID}</w:t>
      </w:r>
    </w:p>
    <w:p w:rsidR="008C4016" w:rsidRDefault="008C4016" w:rsidP="008C4016">
      <w:pPr>
        <w:pStyle w:val="ListParagraph"/>
        <w:numPr>
          <w:ilvl w:val="0"/>
          <w:numId w:val="9"/>
        </w:numPr>
        <w:spacing w:after="0"/>
      </w:pPr>
      <w:r>
        <w:t>movieID – primary key, INT</w:t>
      </w:r>
    </w:p>
    <w:p w:rsidR="008C4016" w:rsidRDefault="008C4016" w:rsidP="008C4016">
      <w:pPr>
        <w:pStyle w:val="ListParagraph"/>
        <w:numPr>
          <w:ilvl w:val="0"/>
          <w:numId w:val="9"/>
        </w:numPr>
        <w:spacing w:after="0"/>
      </w:pPr>
      <w:r>
        <w:t>imdbID  - unique INT</w:t>
      </w:r>
    </w:p>
    <w:p w:rsidR="008C4016" w:rsidRDefault="008C4016" w:rsidP="008C4016">
      <w:pPr>
        <w:pStyle w:val="ListParagraph"/>
        <w:numPr>
          <w:ilvl w:val="0"/>
          <w:numId w:val="9"/>
        </w:numPr>
        <w:spacing w:after="0"/>
      </w:pPr>
      <w:r>
        <w:t>tmdbID – unique INT</w:t>
      </w:r>
    </w:p>
    <w:p w:rsidR="008C4016" w:rsidRDefault="008C4016" w:rsidP="008C4016">
      <w:pPr>
        <w:pStyle w:val="ListParagraph"/>
        <w:spacing w:after="0"/>
      </w:pPr>
    </w:p>
    <w:p w:rsidR="009E5DC5" w:rsidRDefault="009E5DC5" w:rsidP="009E5DC5">
      <w:pPr>
        <w:spacing w:after="0"/>
      </w:pPr>
      <w:r>
        <w:t>Follow {</w:t>
      </w:r>
      <w:r w:rsidRPr="008A5C5C">
        <w:rPr>
          <w:b/>
        </w:rPr>
        <w:t>userID</w:t>
      </w:r>
      <w:r>
        <w:t>*, followID*}</w:t>
      </w:r>
    </w:p>
    <w:p w:rsidR="008C4016" w:rsidRDefault="008C4016" w:rsidP="008C4016">
      <w:pPr>
        <w:pStyle w:val="ListParagraph"/>
        <w:numPr>
          <w:ilvl w:val="0"/>
          <w:numId w:val="10"/>
        </w:numPr>
        <w:spacing w:after="0"/>
      </w:pPr>
      <w:r>
        <w:t>userID + followID – composite primary key</w:t>
      </w:r>
    </w:p>
    <w:p w:rsidR="008C4016" w:rsidRPr="009E5DC5" w:rsidRDefault="008C4016" w:rsidP="00782F00">
      <w:pPr>
        <w:pStyle w:val="ListParagraph"/>
        <w:spacing w:after="0"/>
      </w:pPr>
    </w:p>
    <w:sectPr w:rsidR="008C4016" w:rsidRPr="009E5DC5" w:rsidSect="008C4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60D" w:rsidRDefault="00CE460D" w:rsidP="009E5DC5">
      <w:pPr>
        <w:spacing w:after="0" w:line="240" w:lineRule="auto"/>
      </w:pPr>
      <w:r>
        <w:separator/>
      </w:r>
    </w:p>
  </w:endnote>
  <w:endnote w:type="continuationSeparator" w:id="0">
    <w:p w:rsidR="00CE460D" w:rsidRDefault="00CE460D" w:rsidP="009E5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60D" w:rsidRDefault="00CE460D" w:rsidP="009E5DC5">
      <w:pPr>
        <w:spacing w:after="0" w:line="240" w:lineRule="auto"/>
      </w:pPr>
      <w:r>
        <w:separator/>
      </w:r>
    </w:p>
  </w:footnote>
  <w:footnote w:type="continuationSeparator" w:id="0">
    <w:p w:rsidR="00CE460D" w:rsidRDefault="00CE460D" w:rsidP="009E5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152C7"/>
    <w:multiLevelType w:val="hybridMultilevel"/>
    <w:tmpl w:val="DA488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62C08"/>
    <w:multiLevelType w:val="hybridMultilevel"/>
    <w:tmpl w:val="F2E83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A4D88"/>
    <w:multiLevelType w:val="hybridMultilevel"/>
    <w:tmpl w:val="43963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31884"/>
    <w:multiLevelType w:val="hybridMultilevel"/>
    <w:tmpl w:val="47A26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16B82"/>
    <w:multiLevelType w:val="hybridMultilevel"/>
    <w:tmpl w:val="5A748EE0"/>
    <w:lvl w:ilvl="0" w:tplc="449C83E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31810"/>
    <w:multiLevelType w:val="hybridMultilevel"/>
    <w:tmpl w:val="864C7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152A9"/>
    <w:multiLevelType w:val="hybridMultilevel"/>
    <w:tmpl w:val="A82AE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E653F"/>
    <w:multiLevelType w:val="hybridMultilevel"/>
    <w:tmpl w:val="415E1E64"/>
    <w:lvl w:ilvl="0" w:tplc="3C46A06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586958"/>
    <w:multiLevelType w:val="hybridMultilevel"/>
    <w:tmpl w:val="64E4D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875C23"/>
    <w:multiLevelType w:val="hybridMultilevel"/>
    <w:tmpl w:val="DBFE2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EC5"/>
    <w:rsid w:val="00293DED"/>
    <w:rsid w:val="00425718"/>
    <w:rsid w:val="005E2B6D"/>
    <w:rsid w:val="006B42CE"/>
    <w:rsid w:val="006C5DFB"/>
    <w:rsid w:val="006E7EC5"/>
    <w:rsid w:val="006F0E62"/>
    <w:rsid w:val="00721EE0"/>
    <w:rsid w:val="00782F00"/>
    <w:rsid w:val="008A5C5C"/>
    <w:rsid w:val="008C4016"/>
    <w:rsid w:val="009E5DC5"/>
    <w:rsid w:val="009F2502"/>
    <w:rsid w:val="00A6416E"/>
    <w:rsid w:val="00CA58C9"/>
    <w:rsid w:val="00CE460D"/>
    <w:rsid w:val="00D8658F"/>
    <w:rsid w:val="00EF3BA6"/>
    <w:rsid w:val="00FA0C52"/>
    <w:rsid w:val="00FE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C365D"/>
  <w15:chartTrackingRefBased/>
  <w15:docId w15:val="{E5554312-1DBC-4F25-B720-89EF30244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E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5D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DC5"/>
  </w:style>
  <w:style w:type="paragraph" w:styleId="Footer">
    <w:name w:val="footer"/>
    <w:basedOn w:val="Normal"/>
    <w:link w:val="FooterChar"/>
    <w:uiPriority w:val="99"/>
    <w:unhideWhenUsed/>
    <w:rsid w:val="009E5D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DC5"/>
  </w:style>
  <w:style w:type="character" w:styleId="HTMLTypewriter">
    <w:name w:val="HTML Typewriter"/>
    <w:basedOn w:val="DefaultParagraphFont"/>
    <w:uiPriority w:val="99"/>
    <w:semiHidden/>
    <w:unhideWhenUsed/>
    <w:rsid w:val="005E2B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A.Ip</dc:creator>
  <cp:keywords/>
  <dc:description/>
  <cp:lastModifiedBy>A.Ip</cp:lastModifiedBy>
  <cp:revision>10</cp:revision>
  <dcterms:created xsi:type="dcterms:W3CDTF">2018-09-28T11:37:00Z</dcterms:created>
  <dcterms:modified xsi:type="dcterms:W3CDTF">2018-10-03T09:20:00Z</dcterms:modified>
</cp:coreProperties>
</file>